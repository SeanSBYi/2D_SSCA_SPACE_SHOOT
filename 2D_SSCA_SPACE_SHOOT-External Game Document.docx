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194B1D" w:rsidP="00194B1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="맑은 고딕" w:hAnsiTheme="majorHAnsi" w:cstheme="majorBidi" w:hint="eastAsia"/>
                        <w:caps/>
                        <w:lang w:eastAsia="ko-KR"/>
                      </w:rPr>
                      <w:t>SYI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5B4C63" w:rsidP="003E1D5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2D SSAC Sho</w:t>
                    </w:r>
                    <w:r>
                      <w:rPr>
                        <w:rFonts w:asciiTheme="majorHAnsi" w:eastAsia="맑은 고딕" w:hAnsiTheme="majorHAnsi" w:cstheme="majorBidi" w:hint="eastAsia"/>
                        <w:sz w:val="56"/>
                        <w:szCs w:val="56"/>
                        <w:lang w:eastAsia="ko-KR"/>
                      </w:rPr>
                      <w:t>t</w:t>
                    </w:r>
                    <w:r w:rsidRPr="005B4C63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!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1F0205" w:rsidP="006375E5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6375E5">
                      <w:rPr>
                        <w:rFonts w:asciiTheme="majorHAnsi" w:eastAsia="맑은 고딕" w:hAnsiTheme="majorHAnsi" w:cstheme="majorBidi" w:hint="eastAsia"/>
                        <w:b/>
                        <w:sz w:val="60"/>
                        <w:szCs w:val="60"/>
                        <w:lang w:eastAsia="ko-KR"/>
                      </w:rPr>
                      <w:t xml:space="preserve">2D </w:t>
                    </w:r>
                    <w:r w:rsidR="006375E5">
                      <w:rPr>
                        <w:rFonts w:asciiTheme="majorHAnsi" w:eastAsia="맑은 고딕" w:hAnsiTheme="majorHAnsi" w:cstheme="majorBidi"/>
                        <w:b/>
                        <w:sz w:val="60"/>
                        <w:szCs w:val="60"/>
                        <w:lang w:eastAsia="ko-KR"/>
                      </w:rPr>
                      <w:t>S</w:t>
                    </w:r>
                    <w:r w:rsidR="006375E5">
                      <w:rPr>
                        <w:rFonts w:asciiTheme="majorHAnsi" w:eastAsia="맑은 고딕" w:hAnsiTheme="majorHAnsi" w:cstheme="majorBidi" w:hint="eastAsia"/>
                        <w:b/>
                        <w:sz w:val="60"/>
                        <w:szCs w:val="60"/>
                        <w:lang w:eastAsia="ko-KR"/>
                      </w:rPr>
                      <w:t xml:space="preserve">hooting Game Maniacs 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Pr="00320DD1" w:rsidRDefault="003E1D56">
                <w:pPr>
                  <w:pStyle w:val="a3"/>
                  <w:jc w:val="center"/>
                  <w:rPr>
                    <w:rFonts w:eastAsia="맑은 고딕"/>
                    <w:sz w:val="24"/>
                    <w:szCs w:val="24"/>
                    <w:lang w:eastAsia="ko-KR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466EDF">
                  <w:rPr>
                    <w:rFonts w:eastAsia="맑은 고딕" w:hint="eastAsia"/>
                    <w:sz w:val="24"/>
                    <w:szCs w:val="24"/>
                    <w:lang w:eastAsia="ko-KR"/>
                  </w:rPr>
                  <w:t>0.4.2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  <w:r>
                  <w:t xml:space="preserve">All work Copyright © </w:t>
                </w:r>
                <w:r w:rsidR="00A07EF7">
                  <w:t>201</w:t>
                </w:r>
                <w:r w:rsidR="00A07EF7">
                  <w:rPr>
                    <w:rFonts w:eastAsia="맑은 고딕" w:hint="eastAsia"/>
                    <w:lang w:eastAsia="ko-KR"/>
                  </w:rPr>
                  <w:t>5</w:t>
                </w:r>
                <w:r w:rsidR="0090127E">
                  <w:t xml:space="preserve"> by </w:t>
                </w:r>
                <w:r w:rsidR="0090127E">
                  <w:rPr>
                    <w:rFonts w:eastAsia="맑은 고딕" w:hint="eastAsia"/>
                    <w:lang w:eastAsia="ko-KR"/>
                  </w:rPr>
                  <w:t>SYI</w:t>
                </w:r>
                <w:r>
                  <w:t xml:space="preserve"> Games.</w:t>
                </w:r>
              </w:p>
              <w:p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rFonts w:eastAsia="맑은 고딕"/>
                  <w:b/>
                  <w:bCs/>
                  <w:sz w:val="28"/>
                  <w:szCs w:val="28"/>
                  <w:u w:val="single"/>
                  <w:lang w:eastAsia="ko-KR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A72892" w:rsidP="0090127E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A72892">
                      <w:rPr>
                        <w:rFonts w:eastAsia="맑은 고딕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>[</w:t>
                    </w:r>
                    <w:r w:rsidRPr="00A72892">
                      <w:rPr>
                        <w:rFonts w:eastAsia="맑은 고딕" w:hint="eastAsia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>Sangbeom Yi;</w:t>
                    </w:r>
                    <w:r w:rsidRPr="00A72892">
                      <w:rPr>
                        <w:rFonts w:eastAsia="맑은 고딕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 xml:space="preserve"> 300857600]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1F0205">
          <w:r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4pt;margin-top:-465.7pt;width:185.3pt;height:80.25pt;z-index:251660288;visibility:visible;mso-width-percent:400;mso-width-percent:400;mso-width-relative:margin;mso-height-relative:margin;v-text-anchor:middle">
                <v:textbox style="mso-next-textbox:#Text Box 4">
                  <w:txbxContent>
                    <w:p w:rsidR="003E1D56" w:rsidRPr="00194B1D" w:rsidRDefault="004D3C8F" w:rsidP="004D3C8F">
                      <w:pPr>
                        <w:rPr>
                          <w:rFonts w:eastAsia="맑은 고딕"/>
                          <w:b/>
                          <w:sz w:val="28"/>
                          <w:szCs w:val="2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b/>
                          <w:noProof/>
                          <w:sz w:val="28"/>
                          <w:szCs w:val="28"/>
                          <w:lang w:val="en-US" w:eastAsia="ja-JP"/>
                        </w:rPr>
                        <w:drawing>
                          <wp:inline distT="0" distB="0" distL="0" distR="0">
                            <wp:extent cx="2164715" cy="400050"/>
                            <wp:effectExtent l="19050" t="0" r="6985" b="0"/>
                            <wp:docPr id="2" name="図 1" descr="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4715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893B6B" w:rsidRDefault="00893B6B" w:rsidP="00893B6B">
                <w:pPr>
                  <w:pStyle w:val="a3"/>
                  <w:jc w:val="center"/>
                  <w:rPr>
                    <w:rFonts w:eastAsia="맑은 고딕"/>
                    <w:sz w:val="24"/>
                    <w:szCs w:val="24"/>
                    <w:lang w:eastAsia="ko-KR"/>
                  </w:rPr>
                </w:pPr>
                <w:r>
                  <w:rPr>
                    <w:rFonts w:eastAsia="맑은 고딕"/>
                    <w:sz w:val="24"/>
                    <w:szCs w:val="24"/>
                    <w:lang w:eastAsia="ko-KR"/>
                  </w:rPr>
                  <w:t>October 5,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9A4D42" w:rsidP="009A4D42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E510C6" w:rsidRDefault="00E510C6" w:rsidP="00E510C6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br/>
      </w:r>
      <w:r w:rsidRPr="00463454">
        <w:rPr>
          <w:rFonts w:eastAsia="맑은 고딕" w:hint="eastAsia"/>
          <w:b/>
          <w:sz w:val="24"/>
          <w:szCs w:val="24"/>
          <w:lang w:eastAsia="ko-KR"/>
        </w:rPr>
        <w:t># GitHub</w:t>
      </w:r>
      <w:r w:rsidR="00945062">
        <w:rPr>
          <w:rFonts w:eastAsia="맑은 고딕" w:hint="eastAsia"/>
          <w:b/>
          <w:sz w:val="24"/>
          <w:szCs w:val="24"/>
          <w:lang w:eastAsia="ko-KR"/>
        </w:rPr>
        <w:t xml:space="preserve"> (it</w:t>
      </w:r>
      <w:r w:rsidR="00945062">
        <w:rPr>
          <w:rFonts w:eastAsia="맑은 고딕"/>
          <w:b/>
          <w:sz w:val="24"/>
          <w:szCs w:val="24"/>
          <w:lang w:eastAsia="ko-KR"/>
        </w:rPr>
        <w:t>’</w:t>
      </w:r>
      <w:r w:rsidR="00945062">
        <w:rPr>
          <w:rFonts w:eastAsia="맑은 고딕" w:hint="eastAsia"/>
          <w:b/>
          <w:sz w:val="24"/>
          <w:szCs w:val="24"/>
          <w:lang w:eastAsia="ko-KR"/>
        </w:rPr>
        <w:t>s more newest than eCentennial Dropbox)</w:t>
      </w:r>
      <w:r>
        <w:rPr>
          <w:rFonts w:eastAsia="맑은 고딕"/>
          <w:sz w:val="24"/>
          <w:szCs w:val="24"/>
          <w:lang w:eastAsia="ko-KR"/>
        </w:rPr>
        <w:br/>
      </w:r>
      <w:r w:rsidRPr="00E510C6">
        <w:rPr>
          <w:rFonts w:eastAsia="맑은 고딕"/>
          <w:sz w:val="24"/>
          <w:szCs w:val="24"/>
          <w:lang w:eastAsia="ko-KR"/>
        </w:rPr>
        <w:t>https://github.com/SeanSBYi/2D_SSCA_SPACE_SHOOT/</w:t>
      </w:r>
    </w:p>
    <w:p w:rsidR="00E510C6" w:rsidRDefault="00E510C6" w:rsidP="009A4D4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945062" w:rsidRDefault="00945062" w:rsidP="00945062">
      <w:pPr>
        <w:wordWrap w:val="0"/>
        <w:jc w:val="right"/>
        <w:rPr>
          <w:rFonts w:eastAsia="맑은 고딕" w:hint="eastAsia"/>
          <w:b/>
          <w:sz w:val="24"/>
          <w:szCs w:val="24"/>
          <w:lang w:eastAsia="ko-KR"/>
        </w:rPr>
      </w:pPr>
      <w:r w:rsidRPr="00945062">
        <w:rPr>
          <w:rFonts w:eastAsia="맑은 고딕" w:hint="eastAsia"/>
          <w:b/>
          <w:sz w:val="24"/>
          <w:szCs w:val="24"/>
          <w:lang w:eastAsia="ko-KR"/>
        </w:rPr>
        <w:t>#</w:t>
      </w:r>
      <w:r w:rsidR="004D13F2">
        <w:rPr>
          <w:rFonts w:eastAsia="맑은 고딕" w:hint="eastAsia"/>
          <w:b/>
          <w:sz w:val="24"/>
          <w:szCs w:val="24"/>
          <w:lang w:eastAsia="ko-KR"/>
        </w:rPr>
        <w:t>eCentennial Dropb</w:t>
      </w:r>
      <w:r w:rsidRPr="00945062">
        <w:rPr>
          <w:rFonts w:eastAsia="맑은 고딕" w:hint="eastAsia"/>
          <w:b/>
          <w:sz w:val="24"/>
          <w:szCs w:val="24"/>
          <w:lang w:eastAsia="ko-KR"/>
        </w:rPr>
        <w:t>ox</w:t>
      </w:r>
    </w:p>
    <w:p w:rsidR="00945062" w:rsidRDefault="00945062" w:rsidP="0094506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Default="00E510C6" w:rsidP="009A4D4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E510C6" w:rsidRDefault="00E510C6" w:rsidP="009A4D4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E510C6" w:rsidRDefault="009A4D42">
      <w:pPr>
        <w:rPr>
          <w:rFonts w:eastAsia="맑은 고딕"/>
          <w:b/>
          <w:sz w:val="24"/>
          <w:szCs w:val="24"/>
          <w:u w:val="single"/>
          <w:lang w:eastAsia="ko-KR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3024B2" w:rsidRDefault="003024B2" w:rsidP="007A18DC">
      <w:pPr>
        <w:wordWrap w:val="0"/>
        <w:jc w:val="right"/>
        <w:rPr>
          <w:rFonts w:eastAsia="맑은 고딕"/>
          <w:sz w:val="24"/>
          <w:szCs w:val="24"/>
          <w:u w:val="single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0.1.0</w:t>
      </w:r>
      <w:r w:rsidR="007A18DC"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 xml:space="preserve">Create default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Camera</w:t>
      </w:r>
      <w:r>
        <w:rPr>
          <w:rFonts w:eastAsia="맑은 고딕" w:hint="eastAsia"/>
          <w:sz w:val="24"/>
          <w:szCs w:val="24"/>
          <w:lang w:eastAsia="ko-KR"/>
        </w:rPr>
        <w:t xml:space="preserve">,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Player</w:t>
      </w:r>
      <w:r>
        <w:rPr>
          <w:rFonts w:eastAsia="맑은 고딕" w:hint="eastAsia"/>
          <w:sz w:val="24"/>
          <w:szCs w:val="24"/>
          <w:lang w:eastAsia="ko-KR"/>
        </w:rPr>
        <w:t xml:space="preserve">,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Enemy</w:t>
      </w:r>
      <w:r w:rsidR="007A18DC">
        <w:rPr>
          <w:rFonts w:eastAsia="맑은 고딕"/>
          <w:sz w:val="24"/>
          <w:szCs w:val="24"/>
          <w:u w:val="single"/>
          <w:lang w:eastAsia="ko-KR"/>
        </w:rPr>
        <w:br/>
      </w:r>
      <w:r w:rsidR="007A18DC" w:rsidRPr="007A18DC">
        <w:rPr>
          <w:rFonts w:eastAsia="맑은 고딕" w:hint="eastAsia"/>
          <w:sz w:val="24"/>
          <w:szCs w:val="24"/>
          <w:lang w:eastAsia="ko-KR"/>
        </w:rPr>
        <w:t>Scroll Background</w:t>
      </w:r>
    </w:p>
    <w:p w:rsidR="003024B2" w:rsidRDefault="003024B2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 w:rsidRPr="007A18DC">
        <w:rPr>
          <w:rFonts w:eastAsia="맑은 고딕" w:hint="eastAsia"/>
          <w:sz w:val="24"/>
          <w:szCs w:val="24"/>
          <w:lang w:eastAsia="ko-KR"/>
        </w:rPr>
        <w:t>Ver</w:t>
      </w:r>
      <w:r w:rsidR="007A18DC">
        <w:rPr>
          <w:rFonts w:eastAsia="맑은 고딕" w:hint="eastAsia"/>
          <w:sz w:val="24"/>
          <w:szCs w:val="24"/>
          <w:lang w:eastAsia="ko-KR"/>
        </w:rPr>
        <w:t>sion 0.2.0</w:t>
      </w:r>
      <w:r w:rsidR="007A18DC">
        <w:rPr>
          <w:rFonts w:eastAsia="맑은 고딕"/>
          <w:sz w:val="24"/>
          <w:szCs w:val="24"/>
          <w:lang w:eastAsia="ko-KR"/>
        </w:rPr>
        <w:br/>
      </w:r>
      <w:r w:rsidR="007A18DC">
        <w:rPr>
          <w:rFonts w:eastAsia="맑은 고딕" w:hint="eastAsia"/>
          <w:sz w:val="24"/>
          <w:szCs w:val="24"/>
          <w:lang w:eastAsia="ko-KR"/>
        </w:rPr>
        <w:t xml:space="preserve"> Player can shot the bullet</w:t>
      </w:r>
    </w:p>
    <w:p w:rsidR="007A18DC" w:rsidRDefault="007A18DC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0.2.1</w:t>
      </w:r>
      <w:r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>Make Enemy shot function</w:t>
      </w:r>
    </w:p>
    <w:p w:rsidR="007A18DC" w:rsidRDefault="007A18DC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 xml:space="preserve">Version </w:t>
      </w:r>
      <w:r w:rsidR="008E3981">
        <w:rPr>
          <w:rFonts w:eastAsia="맑은 고딕" w:hint="eastAsia"/>
          <w:sz w:val="24"/>
          <w:szCs w:val="24"/>
          <w:lang w:eastAsia="ko-KR"/>
        </w:rPr>
        <w:t>0.2.5</w:t>
      </w:r>
      <w:r w:rsidR="008E3981">
        <w:rPr>
          <w:rFonts w:eastAsia="맑은 고딕" w:hint="eastAsia"/>
          <w:sz w:val="24"/>
          <w:szCs w:val="24"/>
          <w:lang w:eastAsia="ko-KR"/>
        </w:rPr>
        <w:br/>
        <w:t>Make enemy crowd pattern</w:t>
      </w:r>
    </w:p>
    <w:p w:rsidR="008E3981" w:rsidRDefault="008E3981" w:rsidP="008E3981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0.3.1</w:t>
      </w:r>
      <w:r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>Check a collision [Player to Enemy, Bullet to Enemy]</w:t>
      </w:r>
      <w:r>
        <w:rPr>
          <w:rFonts w:eastAsia="맑은 고딕" w:hint="eastAsia"/>
          <w:sz w:val="24"/>
          <w:szCs w:val="24"/>
          <w:lang w:eastAsia="ko-KR"/>
        </w:rPr>
        <w:br/>
        <w:t>Score board</w:t>
      </w:r>
    </w:p>
    <w:p w:rsidR="006520C1" w:rsidRDefault="006520C1" w:rsidP="006520C1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0.3.3</w:t>
      </w:r>
      <w:r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>Game Over and High Score</w:t>
      </w:r>
    </w:p>
    <w:p w:rsidR="00FD51CA" w:rsidRDefault="006520C1" w:rsidP="009805F8">
      <w:pPr>
        <w:wordWrap w:val="0"/>
        <w:jc w:val="right"/>
        <w:rPr>
          <w:rFonts w:eastAsia="맑은 고딕" w:hint="eastAsia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0.4.1</w:t>
      </w:r>
      <w:r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>Make a Boss Enemy</w:t>
      </w:r>
    </w:p>
    <w:p w:rsidR="009805F8" w:rsidRPr="007A18DC" w:rsidRDefault="00FD51CA" w:rsidP="009805F8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0.4.2</w:t>
      </w:r>
      <w:r w:rsidR="009805F8">
        <w:rPr>
          <w:rFonts w:eastAsia="맑은 고딕" w:hint="eastAsia"/>
          <w:sz w:val="24"/>
          <w:szCs w:val="24"/>
          <w:lang w:eastAsia="ko-KR"/>
        </w:rPr>
        <w:br/>
        <w:t>Add Player HP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027015" w:rsidP="00BF4089">
      <w:pPr>
        <w:pStyle w:val="a7"/>
        <w:rPr>
          <w:b/>
          <w:sz w:val="24"/>
          <w:szCs w:val="24"/>
        </w:rPr>
      </w:pPr>
      <w:r w:rsidRPr="00027015">
        <w:rPr>
          <w:i/>
          <w:sz w:val="24"/>
          <w:szCs w:val="24"/>
        </w:rPr>
        <w:t>Get re</w:t>
      </w:r>
      <w:r>
        <w:rPr>
          <w:i/>
          <w:sz w:val="24"/>
          <w:szCs w:val="24"/>
        </w:rPr>
        <w:t>ady to descend into Bullet Hell</w:t>
      </w:r>
      <w:r>
        <w:rPr>
          <w:rFonts w:eastAsia="맑은 고딕" w:hint="eastAsia"/>
          <w:i/>
          <w:sz w:val="24"/>
          <w:szCs w:val="24"/>
          <w:lang w:eastAsia="ko-KR"/>
        </w:rPr>
        <w:t xml:space="preserve">! </w:t>
      </w:r>
      <w:r w:rsidRPr="00027015">
        <w:rPr>
          <w:rFonts w:eastAsia="맑은 고딕"/>
          <w:i/>
          <w:sz w:val="24"/>
          <w:szCs w:val="24"/>
          <w:lang w:eastAsia="ko-KR"/>
        </w:rPr>
        <w:t>You must survive on the battlefield</w:t>
      </w:r>
      <w:r w:rsidR="00B27123">
        <w:rPr>
          <w:rFonts w:eastAsia="맑은 고딕" w:hint="eastAsia"/>
          <w:i/>
          <w:sz w:val="24"/>
          <w:szCs w:val="24"/>
          <w:lang w:eastAsia="ko-KR"/>
        </w:rPr>
        <w:t xml:space="preserve"> and get the high score!</w:t>
      </w:r>
      <w:r w:rsidRPr="00BF4089">
        <w:rPr>
          <w:b/>
          <w:sz w:val="24"/>
          <w:szCs w:val="24"/>
        </w:rPr>
        <w:t xml:space="preserve">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027015" w:rsidRDefault="000D02FB" w:rsidP="00686D0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Shot and Destroy the enemy.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a7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A35EE1" w:rsidRDefault="000C40BA" w:rsidP="00BF4089">
      <w:pPr>
        <w:pStyle w:val="a7"/>
        <w:rPr>
          <w:i/>
          <w:sz w:val="24"/>
          <w:szCs w:val="24"/>
          <w:lang w:eastAsia="ja-JP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Top view </w:t>
      </w:r>
      <w:r w:rsidRPr="000C40BA">
        <w:rPr>
          <w:rFonts w:eastAsia="맑은 고딕"/>
          <w:i/>
          <w:sz w:val="24"/>
          <w:szCs w:val="24"/>
          <w:lang w:eastAsia="ko-KR"/>
        </w:rPr>
        <w:t>width</w:t>
      </w:r>
      <w:r w:rsidR="00403FEF">
        <w:rPr>
          <w:rFonts w:eastAsia="맑은 고딕" w:hint="eastAsia"/>
          <w:i/>
          <w:sz w:val="24"/>
          <w:szCs w:val="24"/>
          <w:lang w:eastAsia="ko-KR"/>
        </w:rPr>
        <w:t>-scroll 2D space shooting game.</w:t>
      </w:r>
      <w:r w:rsidR="00D85B31">
        <w:rPr>
          <w:rFonts w:eastAsia="맑은 고딕" w:hint="eastAsia"/>
          <w:i/>
          <w:sz w:val="24"/>
          <w:szCs w:val="24"/>
          <w:lang w:eastAsia="ko-KR"/>
        </w:rPr>
        <w:t xml:space="preserve"> </w:t>
      </w:r>
      <w:r w:rsidR="00D85B31">
        <w:rPr>
          <w:rFonts w:eastAsia="맑은 고딕"/>
          <w:i/>
          <w:sz w:val="24"/>
          <w:szCs w:val="24"/>
          <w:lang w:eastAsia="ko-KR"/>
        </w:rPr>
        <w:t>F</w:t>
      </w:r>
      <w:r w:rsidR="00D85B31">
        <w:rPr>
          <w:rFonts w:eastAsia="맑은 고딕" w:hint="eastAsia"/>
          <w:i/>
          <w:sz w:val="24"/>
          <w:szCs w:val="24"/>
          <w:lang w:eastAsia="ko-KR"/>
        </w:rPr>
        <w:t>ixed.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Default="00611E01" w:rsidP="00BF408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4259036" cy="1362801"/>
            <wp:effectExtent l="19050" t="0" r="8164" b="0"/>
            <wp:docPr id="1" name="図 0" descr="keyboar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oard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087" cy="13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01" w:rsidRDefault="00611E01" w:rsidP="00611E01">
      <w:pPr>
        <w:pStyle w:val="a7"/>
        <w:numPr>
          <w:ilvl w:val="0"/>
          <w:numId w:val="2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Up, Down, Left, Right : My Character (ship) move</w:t>
      </w:r>
    </w:p>
    <w:p w:rsidR="00611E01" w:rsidRDefault="00611E01" w:rsidP="00611E01">
      <w:pPr>
        <w:pStyle w:val="a7"/>
        <w:numPr>
          <w:ilvl w:val="0"/>
          <w:numId w:val="2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Z : Start Game (Title Menu)</w:t>
      </w:r>
    </w:p>
    <w:p w:rsidR="00611E01" w:rsidRPr="00BE7F06" w:rsidRDefault="00611E01" w:rsidP="00BE7F06">
      <w:pPr>
        <w:pStyle w:val="a7"/>
        <w:ind w:left="1440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Shot a bullet (Playing Game)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Default="00255F61" w:rsidP="00BF408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This game doesn</w:t>
      </w:r>
      <w:r>
        <w:rPr>
          <w:rFonts w:eastAsia="맑은 고딕"/>
          <w:i/>
          <w:sz w:val="24"/>
          <w:szCs w:val="24"/>
          <w:lang w:eastAsia="ko-KR"/>
        </w:rPr>
        <w:t>’</w:t>
      </w:r>
      <w:r>
        <w:rPr>
          <w:rFonts w:eastAsia="맑은 고딕" w:hint="eastAsia"/>
          <w:i/>
          <w:sz w:val="24"/>
          <w:szCs w:val="24"/>
          <w:lang w:eastAsia="ko-KR"/>
        </w:rPr>
        <w:t>t support the save and load</w:t>
      </w:r>
    </w:p>
    <w:p w:rsidR="00255F61" w:rsidRDefault="00255F61" w:rsidP="00BF408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But it can remember your </w:t>
      </w:r>
      <w:r>
        <w:rPr>
          <w:rFonts w:eastAsia="맑은 고딕"/>
          <w:i/>
          <w:sz w:val="24"/>
          <w:szCs w:val="24"/>
          <w:lang w:eastAsia="ko-KR"/>
        </w:rPr>
        <w:t>“</w:t>
      </w:r>
      <w:r>
        <w:rPr>
          <w:rFonts w:eastAsia="맑은 고딕" w:hint="eastAsia"/>
          <w:i/>
          <w:sz w:val="24"/>
          <w:szCs w:val="24"/>
          <w:lang w:eastAsia="ko-KR"/>
        </w:rPr>
        <w:t>High score</w:t>
      </w:r>
      <w:r>
        <w:rPr>
          <w:rFonts w:eastAsia="맑은 고딕"/>
          <w:i/>
          <w:sz w:val="24"/>
          <w:szCs w:val="24"/>
          <w:lang w:eastAsia="ko-KR"/>
        </w:rPr>
        <w:t>”</w:t>
      </w:r>
    </w:p>
    <w:p w:rsidR="00255F61" w:rsidRPr="00255F61" w:rsidRDefault="00255F61" w:rsidP="00BF408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(*If turn off the game, your high score will be deleted)</w:t>
      </w:r>
    </w:p>
    <w:p w:rsidR="00686D09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8E3981" w:rsidRPr="008E3981" w:rsidRDefault="008E3981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Default="001F0205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1F0205"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37" type="#_x0000_t202" style="position:absolute;left:0;text-align:left;margin-left:330pt;margin-top:25.5pt;width:88.35pt;height:17.15pt;z-index:251669504">
            <v:textbox inset="5.85pt,.7pt,5.85pt,.7pt">
              <w:txbxContent>
                <w:p w:rsidR="00807985" w:rsidRPr="00807985" w:rsidRDefault="00807985" w:rsidP="00807985">
                  <w:pPr>
                    <w:jc w:val="center"/>
                    <w:rPr>
                      <w:rFonts w:eastAsia="맑은 고딕"/>
                      <w:lang w:eastAsia="ko-KR"/>
                    </w:rPr>
                  </w:pPr>
                  <w:r>
                    <w:rPr>
                      <w:rFonts w:eastAsia="맑은 고딕" w:hint="eastAsia"/>
                      <w:lang w:eastAsia="ko-KR"/>
                    </w:rPr>
                    <w:t>Current Score</w:t>
                  </w:r>
                </w:p>
              </w:txbxContent>
            </v:textbox>
          </v:shape>
        </w:pict>
      </w:r>
      <w:r w:rsidRPr="001F0205">
        <w:rPr>
          <w:rFonts w:eastAsia="맑은 고딕"/>
          <w:b/>
          <w:noProof/>
          <w:sz w:val="24"/>
          <w:szCs w:val="24"/>
          <w:lang w:val="en-US" w:eastAsia="ja-JP"/>
        </w:rPr>
        <w:pict>
          <v:rect id="_x0000_s1028" style="position:absolute;left:0;text-align:left;margin-left:23.15pt;margin-top:22.05pt;width:398.55pt;height:229.7pt;z-index:251661312">
            <v:textbox inset="5.85pt,.7pt,5.85pt,.7pt"/>
          </v:rect>
        </w:pict>
      </w:r>
      <w:r w:rsidR="009F6693"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  <w:bookmarkStart w:id="0" w:name="_GoBack"/>
      <w:bookmarkEnd w:id="0"/>
    </w:p>
    <w:p w:rsidR="00686D09" w:rsidRDefault="001F0205" w:rsidP="00686D09">
      <w:pPr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1" type="#_x0000_t5" style="position:absolute;margin-left:126.9pt;margin-top:24.35pt;width:33.4pt;height:30pt;rotation:180;z-index:251664384">
            <v:textbox inset="5.85pt,.7pt,5.85pt,.7pt"/>
          </v:shape>
        </w:pict>
      </w:r>
    </w:p>
    <w:p w:rsidR="00807985" w:rsidRDefault="001F0205" w:rsidP="00686D09">
      <w:pPr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32" type="#_x0000_t5" style="position:absolute;margin-left:193.75pt;margin-top:.05pt;width:33.4pt;height:30pt;rotation:180;z-index:251665408">
            <v:textbox inset="5.85pt,.7pt,5.85pt,.7pt"/>
          </v:shape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34" type="#_x0000_t47" style="position:absolute;margin-left:333.65pt;margin-top:18.9pt;width:1in;height:15.85pt;z-index:251667456;v-text-anchor:middle" adj="-10560,-4156,,12265,-12555,27187,-10560,33252">
            <v:textbox style="mso-next-textbox:#_x0000_s1034" inset="5.85pt,.7pt,5.85pt,.7pt">
              <w:txbxContent>
                <w:p w:rsidR="00807985" w:rsidRPr="00807985" w:rsidRDefault="00807985" w:rsidP="00807985">
                  <w:pPr>
                    <w:jc w:val="center"/>
                    <w:rPr>
                      <w:rFonts w:eastAsia="맑은 고딕"/>
                      <w:lang w:eastAsia="ko-KR"/>
                    </w:rPr>
                  </w:pPr>
                  <w:r>
                    <w:rPr>
                      <w:rFonts w:eastAsia="맑은 고딕" w:hint="eastAsia"/>
                      <w:i/>
                      <w:sz w:val="24"/>
                      <w:szCs w:val="24"/>
                      <w:lang w:eastAsia="ko-KR"/>
                    </w:rPr>
                    <w:t>Enemy</w:t>
                  </w:r>
                </w:p>
              </w:txbxContent>
            </v:textbox>
          </v:shape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42" type="#_x0000_t71" style="position:absolute;margin-left:120.05pt;margin-top:19.75pt;width:48pt;height:24.45pt;z-index:251674624" fillcolor="#c0504d [3205]" strokecolor="#f2f2f2 [3041]" strokeweight="3pt">
            <v:shadow on="t" type="perspective" color="#622423 [1605]" opacity=".5" offset="1pt" offset2="-1pt"/>
            <v:textbox inset="5.85pt,.7pt,5.85pt,.7pt"/>
          </v:shape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33" type="#_x0000_t5" style="position:absolute;margin-left:258.9pt;margin-top:.9pt;width:33.4pt;height:30pt;rotation:180;z-index:251666432">
            <v:textbox inset="5.85pt,.7pt,5.85pt,.7pt"/>
          </v:shape>
        </w:pict>
      </w:r>
    </w:p>
    <w:p w:rsidR="00807985" w:rsidRDefault="001F0205" w:rsidP="00686D09">
      <w:pPr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1" type="#_x0000_t120" style="position:absolute;margin-left:143.15pt;margin-top:11.3pt;width:8.6pt;height:8.6pt;z-index:251675648" fillcolor="gray [1629]">
            <v:textbox inset="5.85pt,.7pt,5.85pt,.7pt"/>
          </v:shape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43" type="#_x0000_t47" style="position:absolute;margin-left:32.45pt;margin-top:1.9pt;width:1in;height:15.85pt;z-index:251676672;v-text-anchor:middle" adj="28515,8722,23400,12265,-12045,35364,-10050,41428">
            <v:textbox style="mso-next-textbox:#_x0000_s1043" inset="5.85pt,.7pt,5.85pt,.7pt">
              <w:txbxContent>
                <w:p w:rsidR="00807985" w:rsidRPr="00807985" w:rsidRDefault="00807985" w:rsidP="00807985">
                  <w:pPr>
                    <w:jc w:val="center"/>
                    <w:rPr>
                      <w:rFonts w:eastAsia="맑은 고딕"/>
                      <w:lang w:eastAsia="ko-KR"/>
                    </w:rPr>
                  </w:pPr>
                  <w:r>
                    <w:rPr>
                      <w:rFonts w:eastAsia="맑은 고딕" w:hint="eastAsia"/>
                      <w:i/>
                      <w:sz w:val="24"/>
                      <w:szCs w:val="24"/>
                      <w:lang w:eastAsia="ko-KR"/>
                    </w:rPr>
                    <w:t>Hit</w:t>
                  </w:r>
                </w:p>
              </w:txbxContent>
            </v:textbox>
            <o:callout v:ext="edit" minusx="t"/>
          </v:shape>
        </w:pict>
      </w:r>
    </w:p>
    <w:p w:rsidR="00807985" w:rsidRDefault="001F0205" w:rsidP="00686D09">
      <w:pPr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40" type="#_x0000_t120" style="position:absolute;margin-left:241.7pt;margin-top:15.7pt;width:8.6pt;height:8.6pt;z-index:251672576" fillcolor="gray [1629]">
            <v:textbox inset="5.85pt,.7pt,5.85pt,.7pt"/>
          </v:shape>
        </w:pict>
      </w:r>
    </w:p>
    <w:p w:rsidR="00807985" w:rsidRDefault="001F0205" w:rsidP="00686D09">
      <w:pPr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39" type="#_x0000_t120" style="position:absolute;margin-left:201.4pt;margin-top:13.9pt;width:8.6pt;height:8.6pt;z-index:251671552" fillcolor="gray [1629]">
            <v:textbox inset="5.85pt,.7pt,5.85pt,.7pt"/>
          </v:shape>
        </w:pict>
      </w:r>
    </w:p>
    <w:p w:rsidR="00807985" w:rsidRDefault="001F0205" w:rsidP="00686D09">
      <w:pPr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38" type="#_x0000_t120" style="position:absolute;margin-left:220.25pt;margin-top:24.6pt;width:8.6pt;height:8.6pt;z-index:251670528" fillcolor="gray [1629]">
            <v:textbox inset="5.85pt,.7pt,5.85pt,.7pt"/>
          </v:shape>
        </w:pict>
      </w:r>
    </w:p>
    <w:p w:rsidR="00807985" w:rsidRDefault="001F0205" w:rsidP="00686D09">
      <w:pPr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30" type="#_x0000_t47" style="position:absolute;margin-left:270.85pt;margin-top:7.7pt;width:1in;height:15.85pt;z-index:251663360;v-text-anchor:middle" adj="-8745,32093,,12265,-10740,26029,-8745,32093">
            <v:textbox style="mso-next-textbox:#_x0000_s1030" inset="5.85pt,.7pt,5.85pt,.7pt">
              <w:txbxContent>
                <w:p w:rsidR="00807985" w:rsidRPr="00807985" w:rsidRDefault="00807985" w:rsidP="00807985">
                  <w:pPr>
                    <w:jc w:val="center"/>
                    <w:rPr>
                      <w:rFonts w:eastAsia="맑은 고딕"/>
                      <w:lang w:eastAsia="ko-KR"/>
                    </w:rPr>
                  </w:pPr>
                  <w:r>
                    <w:rPr>
                      <w:rFonts w:eastAsia="맑은 고딕" w:hint="eastAsia"/>
                      <w:i/>
                      <w:sz w:val="24"/>
                      <w:szCs w:val="24"/>
                      <w:lang w:eastAsia="ko-KR"/>
                    </w:rPr>
                    <w:t>Player</w:t>
                  </w:r>
                </w:p>
              </w:txbxContent>
            </v:textbox>
            <o:callout v:ext="edit" minusy="t"/>
          </v:shape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29" type="#_x0000_t5" style="position:absolute;margin-left:208.3pt;margin-top:16.7pt;width:33.4pt;height:30pt;z-index:251662336">
            <v:textbox inset="5.85pt,.7pt,5.85pt,.7pt"/>
          </v:shape>
        </w:pict>
      </w:r>
    </w:p>
    <w:p w:rsidR="00807985" w:rsidRDefault="001F0205" w:rsidP="00686D09">
      <w:pPr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36" type="#_x0000_t202" style="position:absolute;margin-left:347.2pt;margin-top:18.15pt;width:1in;height:17.15pt;z-index:251668480">
            <v:textbox inset="5.85pt,.7pt,5.85pt,.7pt">
              <w:txbxContent>
                <w:p w:rsidR="00807985" w:rsidRPr="00807985" w:rsidRDefault="00807985" w:rsidP="00807985">
                  <w:pPr>
                    <w:jc w:val="center"/>
                    <w:rPr>
                      <w:rFonts w:eastAsia="맑은 고딕"/>
                      <w:lang w:eastAsia="ko-KR"/>
                    </w:rPr>
                  </w:pPr>
                  <w:r>
                    <w:rPr>
                      <w:rFonts w:eastAsia="맑은 고딕" w:hint="eastAsia"/>
                      <w:lang w:eastAsia="ko-KR"/>
                    </w:rPr>
                    <w:t>High Score</w:t>
                  </w:r>
                </w:p>
              </w:txbxContent>
            </v:textbox>
          </v:shape>
        </w:pict>
      </w:r>
    </w:p>
    <w:p w:rsidR="00807985" w:rsidRDefault="00807985" w:rsidP="00686D09">
      <w:pPr>
        <w:rPr>
          <w:b/>
          <w:sz w:val="24"/>
          <w:szCs w:val="24"/>
          <w:lang w:eastAsia="ja-JP"/>
        </w:rPr>
      </w:pPr>
    </w:p>
    <w:p w:rsidR="007C2AC2" w:rsidRPr="007C2AC2" w:rsidRDefault="007C2AC2" w:rsidP="00686D09">
      <w:pPr>
        <w:rPr>
          <w:b/>
          <w:sz w:val="24"/>
          <w:szCs w:val="24"/>
          <w:lang w:eastAsia="ja-JP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A35EE1" w:rsidRDefault="00A35EE1" w:rsidP="00A35EE1">
      <w:pPr>
        <w:pStyle w:val="a7"/>
        <w:jc w:val="center"/>
        <w:rPr>
          <w:i/>
          <w:sz w:val="24"/>
          <w:szCs w:val="24"/>
          <w:lang w:eastAsia="ja-JP"/>
        </w:rPr>
      </w:pPr>
      <w:r w:rsidRPr="00A35EE1">
        <w:rPr>
          <w:rFonts w:hint="eastAsia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3594920" cy="2667000"/>
            <wp:effectExtent l="19050" t="0" r="5530" b="0"/>
            <wp:docPr id="11" name="図 9" descr="ti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5511" cy="26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E1" w:rsidRPr="00A35EE1" w:rsidRDefault="00A35EE1" w:rsidP="00A35EE1">
      <w:pPr>
        <w:pStyle w:val="a7"/>
        <w:jc w:val="center"/>
        <w:rPr>
          <w:i/>
          <w:sz w:val="24"/>
          <w:szCs w:val="24"/>
          <w:lang w:eastAsia="ja-JP"/>
        </w:rPr>
      </w:pPr>
      <w:r>
        <w:rPr>
          <w:rFonts w:hint="eastAsia"/>
          <w:i/>
          <w:sz w:val="24"/>
          <w:szCs w:val="24"/>
          <w:lang w:eastAsia="ja-JP"/>
        </w:rPr>
        <w:t>[Title Screen]</w:t>
      </w:r>
    </w:p>
    <w:p w:rsidR="00A35EE1" w:rsidRDefault="00A35EE1" w:rsidP="00A35EE1">
      <w:pPr>
        <w:pStyle w:val="a7"/>
        <w:jc w:val="center"/>
        <w:rPr>
          <w:i/>
          <w:sz w:val="24"/>
          <w:szCs w:val="24"/>
          <w:lang w:eastAsia="ja-JP"/>
        </w:rPr>
      </w:pPr>
      <w:r>
        <w:rPr>
          <w:rFonts w:hint="eastAsia"/>
          <w:i/>
          <w:noProof/>
          <w:sz w:val="24"/>
          <w:szCs w:val="24"/>
          <w:lang w:val="en-US" w:eastAsia="ja-JP"/>
        </w:rPr>
        <w:lastRenderedPageBreak/>
        <w:drawing>
          <wp:inline distT="0" distB="0" distL="0" distR="0">
            <wp:extent cx="3600813" cy="2671373"/>
            <wp:effectExtent l="19050" t="0" r="0" b="0"/>
            <wp:docPr id="9" name="図 8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7812" cy="266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9" w:rsidRPr="00BF4089" w:rsidRDefault="00A35EE1" w:rsidP="00A35EE1">
      <w:pPr>
        <w:pStyle w:val="a7"/>
        <w:jc w:val="center"/>
        <w:rPr>
          <w:i/>
          <w:sz w:val="24"/>
          <w:szCs w:val="24"/>
          <w:lang w:eastAsia="ja-JP"/>
        </w:rPr>
      </w:pPr>
      <w:r>
        <w:rPr>
          <w:rFonts w:hint="eastAsia"/>
          <w:i/>
          <w:sz w:val="24"/>
          <w:szCs w:val="24"/>
          <w:lang w:eastAsia="ja-JP"/>
        </w:rPr>
        <w:t>[Main Game Screen]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E768C6" w:rsidRDefault="009F6693" w:rsidP="00E768C6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  <w:r w:rsidR="00E768C6">
        <w:rPr>
          <w:rFonts w:eastAsia="맑은 고딕" w:hint="eastAsia"/>
          <w:b/>
          <w:sz w:val="24"/>
          <w:szCs w:val="24"/>
          <w:lang w:eastAsia="ko-KR"/>
        </w:rPr>
        <w:t xml:space="preserve">, </w:t>
      </w:r>
      <w:r w:rsidR="00E768C6" w:rsidRPr="008C6B2D">
        <w:rPr>
          <w:b/>
          <w:sz w:val="24"/>
          <w:szCs w:val="24"/>
        </w:rPr>
        <w:t xml:space="preserve">Levels </w:t>
      </w:r>
    </w:p>
    <w:p w:rsidR="009F6693" w:rsidRDefault="00E768C6" w:rsidP="00E768C6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1-4 waves spawn normal enemy.</w:t>
      </w:r>
    </w:p>
    <w:p w:rsidR="00E768C6" w:rsidRDefault="00E768C6" w:rsidP="00E768C6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5 wave spawn Boss enemy.</w:t>
      </w:r>
    </w:p>
    <w:p w:rsidR="00E768C6" w:rsidRPr="00E768C6" w:rsidRDefault="00E768C6" w:rsidP="00E768C6">
      <w:pPr>
        <w:pStyle w:val="a7"/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/>
          <w:i/>
          <w:sz w:val="24"/>
          <w:szCs w:val="24"/>
          <w:lang w:eastAsia="ko-KR"/>
        </w:rPr>
        <w:t>A</w:t>
      </w:r>
      <w:r>
        <w:rPr>
          <w:rFonts w:eastAsia="맑은 고딕" w:hint="eastAsia"/>
          <w:i/>
          <w:sz w:val="24"/>
          <w:szCs w:val="24"/>
          <w:lang w:eastAsia="ko-KR"/>
        </w:rPr>
        <w:t>fter 5 wave, repeat 1 wave.</w:t>
      </w:r>
    </w:p>
    <w:p w:rsidR="00686D09" w:rsidRPr="00552D52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Pr="00552D52" w:rsidRDefault="009F6693" w:rsidP="00552D52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  <w:r w:rsidR="00552D52">
        <w:rPr>
          <w:rFonts w:eastAsia="맑은 고딕" w:hint="eastAsia"/>
          <w:b/>
          <w:sz w:val="24"/>
          <w:szCs w:val="24"/>
          <w:lang w:eastAsia="ko-KR"/>
        </w:rPr>
        <w:t xml:space="preserve">, </w:t>
      </w:r>
      <w:r w:rsidR="00552D52" w:rsidRPr="008C6B2D">
        <w:rPr>
          <w:b/>
          <w:sz w:val="24"/>
          <w:szCs w:val="24"/>
        </w:rPr>
        <w:t>Non-player Characters</w:t>
      </w:r>
    </w:p>
    <w:p w:rsidR="005C2F0F" w:rsidRDefault="00552D52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Some of Enemy pattern was written manually.</w:t>
      </w:r>
    </w:p>
    <w:p w:rsidR="00552D52" w:rsidRPr="00552D52" w:rsidRDefault="00552D52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Empty Object only </w:t>
      </w:r>
      <w:r w:rsidR="001C6E11">
        <w:rPr>
          <w:rFonts w:eastAsia="맑은 고딕" w:hint="eastAsia"/>
          <w:i/>
          <w:sz w:val="24"/>
          <w:szCs w:val="24"/>
          <w:lang w:eastAsia="ko-KR"/>
        </w:rPr>
        <w:t>has</w:t>
      </w:r>
      <w:r>
        <w:rPr>
          <w:rFonts w:eastAsia="맑은 고딕" w:hint="eastAsia"/>
          <w:i/>
          <w:sz w:val="24"/>
          <w:szCs w:val="24"/>
          <w:lang w:eastAsia="ko-KR"/>
        </w:rPr>
        <w:t xml:space="preserve"> transform (position). 3-5 Obj</w:t>
      </w:r>
      <w:r w:rsidR="00C17351">
        <w:rPr>
          <w:rFonts w:eastAsia="맑은 고딕" w:hint="eastAsia"/>
          <w:i/>
          <w:sz w:val="24"/>
          <w:szCs w:val="24"/>
          <w:lang w:eastAsia="ko-KR"/>
        </w:rPr>
        <w:t>ect made groups and Spawn use their position.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Default="00A80E6C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sz w:val="24"/>
          <w:szCs w:val="24"/>
          <w:lang w:eastAsia="ko-KR"/>
        </w:rPr>
        <w:t>1.</w:t>
      </w:r>
      <w:r w:rsidR="003A2E2C">
        <w:rPr>
          <w:rFonts w:eastAsia="맑은 고딕" w:hint="eastAsia"/>
          <w:i/>
          <w:sz w:val="24"/>
          <w:szCs w:val="24"/>
          <w:lang w:eastAsia="ko-KR"/>
        </w:rPr>
        <w:t xml:space="preserve"> </w:t>
      </w:r>
      <w:r w:rsidR="002C1CB5">
        <w:rPr>
          <w:rFonts w:eastAsia="맑은 고딕" w:hint="eastAsia"/>
          <w:i/>
          <w:sz w:val="24"/>
          <w:szCs w:val="24"/>
          <w:lang w:eastAsia="ko-KR"/>
        </w:rPr>
        <w:t xml:space="preserve"> </w:t>
      </w:r>
      <w:r w:rsidR="003A2E2C">
        <w:rPr>
          <w:rFonts w:eastAsia="맑은 고딕" w:hint="eastAsia"/>
          <w:i/>
          <w:sz w:val="24"/>
          <w:szCs w:val="24"/>
          <w:lang w:eastAsia="ko-KR"/>
        </w:rPr>
        <w:t xml:space="preserve">Normal shot </w:t>
      </w:r>
    </w:p>
    <w:p w:rsidR="00A80E6C" w:rsidRPr="00C477BC" w:rsidRDefault="00A80E6C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2.</w:t>
      </w:r>
      <w:r w:rsidR="002C1CB5">
        <w:rPr>
          <w:rFonts w:eastAsia="맑은 고딕" w:hint="eastAsia"/>
          <w:i/>
          <w:sz w:val="24"/>
          <w:szCs w:val="24"/>
          <w:lang w:eastAsia="ko-KR"/>
        </w:rPr>
        <w:t xml:space="preserve"> </w:t>
      </w:r>
      <w:r w:rsidR="00C477BC">
        <w:rPr>
          <w:rFonts w:eastAsia="맑은 고딕" w:hint="eastAsia"/>
          <w:i/>
          <w:sz w:val="24"/>
          <w:szCs w:val="24"/>
          <w:lang w:eastAsia="ko-KR"/>
        </w:rPr>
        <w:t xml:space="preserve">Homing shot (Version 0.5.1 </w:t>
      </w:r>
      <w:r w:rsidR="00C477BC" w:rsidRPr="00C477BC">
        <w:rPr>
          <w:rFonts w:eastAsia="맑은 고딕"/>
          <w:i/>
          <w:sz w:val="24"/>
          <w:szCs w:val="24"/>
          <w:lang w:eastAsia="ko-KR"/>
        </w:rPr>
        <w:t>Expected</w:t>
      </w:r>
      <w:r w:rsidR="00C477BC">
        <w:rPr>
          <w:rFonts w:eastAsia="맑은 고딕" w:hint="eastAsia"/>
          <w:i/>
          <w:sz w:val="24"/>
          <w:szCs w:val="24"/>
          <w:lang w:eastAsia="ko-KR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  <w:r w:rsidR="000409B7">
        <w:rPr>
          <w:rFonts w:eastAsia="맑은 고딕" w:hint="eastAsia"/>
          <w:b/>
          <w:sz w:val="24"/>
          <w:szCs w:val="24"/>
          <w:lang w:eastAsia="ko-KR"/>
        </w:rPr>
        <w:t xml:space="preserve"> (Version 0.6.1 </w:t>
      </w:r>
      <w:r w:rsidR="000409B7" w:rsidRPr="000409B7">
        <w:rPr>
          <w:rFonts w:eastAsia="맑은 고딕"/>
          <w:b/>
          <w:sz w:val="24"/>
          <w:szCs w:val="24"/>
          <w:lang w:eastAsia="ko-KR"/>
        </w:rPr>
        <w:t>Expected</w:t>
      </w:r>
      <w:r w:rsidR="000409B7">
        <w:rPr>
          <w:rFonts w:eastAsia="맑은 고딕" w:hint="eastAsia"/>
          <w:b/>
          <w:sz w:val="24"/>
          <w:szCs w:val="24"/>
          <w:lang w:eastAsia="ko-KR"/>
        </w:rPr>
        <w:t>)</w:t>
      </w:r>
    </w:p>
    <w:p w:rsidR="00686D09" w:rsidRDefault="002C1CB5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sz w:val="24"/>
          <w:szCs w:val="24"/>
          <w:lang w:eastAsia="ko-KR"/>
        </w:rPr>
        <w:t>Shield</w:t>
      </w:r>
    </w:p>
    <w:p w:rsidR="002C1CB5" w:rsidRPr="002C1CB5" w:rsidRDefault="002C1CB5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HP Recover</w:t>
      </w:r>
    </w:p>
    <w:p w:rsidR="00686D09" w:rsidRPr="00F55865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686D09" w:rsidRPr="00704AA4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lastRenderedPageBreak/>
        <w:t>Scoring</w:t>
      </w:r>
    </w:p>
    <w:p w:rsidR="00704AA4" w:rsidRDefault="00704AA4" w:rsidP="00704AA4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Normal enemy : 100 point</w:t>
      </w:r>
    </w:p>
    <w:p w:rsidR="00704AA4" w:rsidRPr="005C2F0F" w:rsidRDefault="00704AA4" w:rsidP="00704AA4">
      <w:pPr>
        <w:pStyle w:val="a7"/>
        <w:rPr>
          <w:b/>
          <w:sz w:val="24"/>
          <w:szCs w:val="24"/>
        </w:rPr>
      </w:pPr>
      <w:r>
        <w:rPr>
          <w:rFonts w:eastAsia="맑은 고딕" w:hint="eastAsia"/>
          <w:i/>
          <w:sz w:val="24"/>
          <w:szCs w:val="24"/>
          <w:lang w:eastAsia="ko-KR"/>
        </w:rPr>
        <w:t>Boos : 1000 point</w:t>
      </w:r>
    </w:p>
    <w:p w:rsidR="00686D09" w:rsidRPr="00DA00FF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5C2F0F" w:rsidRPr="004A31BB" w:rsidRDefault="009F6693" w:rsidP="005C2F0F">
      <w:pPr>
        <w:pStyle w:val="a7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4A31BB" w:rsidRPr="004A31BB" w:rsidRDefault="004A31BB" w:rsidP="004A31BB">
      <w:pPr>
        <w:spacing w:after="0" w:line="240" w:lineRule="auto"/>
        <w:ind w:firstLine="720"/>
        <w:rPr>
          <w:i/>
          <w:sz w:val="24"/>
          <w:szCs w:val="24"/>
        </w:rPr>
      </w:pPr>
      <w:r>
        <w:rPr>
          <w:rFonts w:eastAsia="맑은 고딕" w:hint="eastAsia"/>
          <w:i/>
          <w:sz w:val="24"/>
          <w:szCs w:val="24"/>
          <w:lang w:eastAsia="ko-KR"/>
        </w:rPr>
        <w:t>Effect: Explosion Effect Sound, Player shot Bullet Sound.</w:t>
      </w:r>
    </w:p>
    <w:p w:rsidR="004A31BB" w:rsidRPr="004A31BB" w:rsidRDefault="004A31BB" w:rsidP="004A31BB">
      <w:pPr>
        <w:pStyle w:val="a7"/>
        <w:spacing w:after="0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BGM : </w:t>
      </w:r>
      <w:r w:rsidRPr="004A31BB">
        <w:rPr>
          <w:rFonts w:eastAsia="맑은 고딕"/>
          <w:i/>
          <w:sz w:val="24"/>
          <w:szCs w:val="24"/>
          <w:lang w:eastAsia="ko-KR"/>
        </w:rPr>
        <w:t>FunkyTonk</w:t>
      </w:r>
    </w:p>
    <w:p w:rsidR="00686D09" w:rsidRPr="008315B0" w:rsidRDefault="004A31BB" w:rsidP="008315B0">
      <w:pPr>
        <w:pStyle w:val="a7"/>
        <w:spacing w:after="0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#Open Source :</w:t>
      </w:r>
      <w:r>
        <w:rPr>
          <w:rFonts w:eastAsia="맑은 고딕" w:hint="eastAsia"/>
          <w:sz w:val="24"/>
          <w:szCs w:val="24"/>
          <w:lang w:eastAsia="ko-KR"/>
        </w:rPr>
        <w:br/>
      </w:r>
      <w:r w:rsidRPr="004A31BB">
        <w:rPr>
          <w:rFonts w:eastAsia="맑은 고딕"/>
          <w:sz w:val="24"/>
          <w:szCs w:val="24"/>
          <w:lang w:eastAsia="ko-KR"/>
        </w:rPr>
        <w:t>http://www.econovation.co.kr/ecnvb/%EA%B0%9C%EB%B0%9C%EC%9E%90-%EC%A7%80%EC%9B%90/%EC%98%A4%ED%94%88%EC%86%8C%EC%8A%A4/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a7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Default="006B69A7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Various Type of Enemy</w:t>
      </w:r>
    </w:p>
    <w:p w:rsidR="006B69A7" w:rsidRDefault="006B69A7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 xml:space="preserve">New Design and Animation </w:t>
      </w:r>
    </w:p>
    <w:p w:rsidR="006B69A7" w:rsidRDefault="006B69A7" w:rsidP="006B69A7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Various Type of Shooting</w:t>
      </w:r>
    </w:p>
    <w:p w:rsidR="003C4FD8" w:rsidRDefault="003C4FD8" w:rsidP="006B69A7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</w:r>
    </w:p>
    <w:p w:rsidR="006B69A7" w:rsidRDefault="006B69A7" w:rsidP="006B69A7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New score combo System</w:t>
      </w:r>
    </w:p>
    <w:p w:rsidR="003C4FD8" w:rsidRDefault="003C4FD8" w:rsidP="003C4FD8">
      <w:pPr>
        <w:pStyle w:val="a7"/>
        <w:ind w:left="1440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Check the distance player to enemy, if two objects are close, player can get higher score.</w:t>
      </w:r>
    </w:p>
    <w:p w:rsidR="00763201" w:rsidRDefault="00763201" w:rsidP="00763201">
      <w:p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New Stage</w:t>
      </w:r>
    </w:p>
    <w:p w:rsidR="00763201" w:rsidRPr="00763201" w:rsidRDefault="00763201" w:rsidP="00763201">
      <w:p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New Platform</w:t>
      </w:r>
      <w:r>
        <w:rPr>
          <w:rFonts w:eastAsia="맑은 고딕" w:hint="eastAsia"/>
          <w:i/>
          <w:sz w:val="24"/>
          <w:szCs w:val="24"/>
          <w:lang w:eastAsia="ko-KR"/>
        </w:rPr>
        <w:br/>
      </w:r>
      <w:r>
        <w:rPr>
          <w:rFonts w:eastAsia="맑은 고딕" w:hint="eastAsia"/>
          <w:i/>
          <w:sz w:val="24"/>
          <w:szCs w:val="24"/>
          <w:lang w:eastAsia="ko-KR"/>
        </w:rPr>
        <w:tab/>
      </w:r>
      <w:r>
        <w:rPr>
          <w:rFonts w:eastAsia="맑은 고딕" w:hint="eastAsia"/>
          <w:i/>
          <w:sz w:val="24"/>
          <w:szCs w:val="24"/>
          <w:lang w:eastAsia="ko-KR"/>
        </w:rPr>
        <w:tab/>
        <w:t xml:space="preserve"> Unity Web Player, Mobile</w:t>
      </w:r>
    </w:p>
    <w:sectPr w:rsidR="00763201" w:rsidRPr="00763201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5D7" w:rsidRDefault="00A315D7" w:rsidP="00C152DC">
      <w:pPr>
        <w:spacing w:after="0" w:line="240" w:lineRule="auto"/>
      </w:pPr>
      <w:r>
        <w:separator/>
      </w:r>
    </w:p>
  </w:endnote>
  <w:endnote w:type="continuationSeparator" w:id="0">
    <w:p w:rsidR="00A315D7" w:rsidRDefault="00A315D7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Pr="00C477BC" w:rsidRDefault="00C477BC">
    <w:pPr>
      <w:pStyle w:val="aa"/>
      <w:pBdr>
        <w:top w:val="thinThickSmallGap" w:sz="24" w:space="1" w:color="622423" w:themeColor="accent2" w:themeShade="7F"/>
      </w:pBdr>
      <w:rPr>
        <w:rFonts w:asciiTheme="majorHAnsi" w:eastAsia="맑은 고딕" w:hAnsiTheme="majorHAnsi"/>
        <w:b/>
        <w:lang w:eastAsia="ko-KR"/>
      </w:rPr>
    </w:pPr>
    <w:r>
      <w:rPr>
        <w:rFonts w:asciiTheme="majorHAnsi" w:hAnsiTheme="majorHAnsi"/>
        <w:b/>
      </w:rPr>
      <w:t xml:space="preserve">Version Number </w:t>
    </w:r>
    <w:r>
      <w:rPr>
        <w:rFonts w:asciiTheme="majorHAnsi" w:eastAsia="맑은 고딕" w:hAnsiTheme="majorHAnsi" w:hint="eastAsia"/>
        <w:b/>
        <w:lang w:eastAsia="ko-KR"/>
      </w:rPr>
      <w:t>0.4.1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1F0205" w:rsidRPr="001F0205">
      <w:fldChar w:fldCharType="begin"/>
    </w:r>
    <w:r w:rsidR="00953C99">
      <w:instrText xml:space="preserve"> PAGE   \* MERGEFORMAT </w:instrText>
    </w:r>
    <w:r w:rsidR="001F0205" w:rsidRPr="001F0205">
      <w:fldChar w:fldCharType="separate"/>
    </w:r>
    <w:r w:rsidR="00466EDF" w:rsidRPr="00466EDF">
      <w:rPr>
        <w:rFonts w:asciiTheme="majorHAnsi" w:hAnsiTheme="majorHAnsi"/>
        <w:noProof/>
      </w:rPr>
      <w:t>2</w:t>
    </w:r>
    <w:r w:rsidR="001F0205"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1F0205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Pr="001F0205">
      <w:fldChar w:fldCharType="begin"/>
    </w:r>
    <w:r w:rsidR="00953C99">
      <w:instrText xml:space="preserve"> PAGE   \* MERGEFORMAT </w:instrText>
    </w:r>
    <w:r w:rsidRPr="001F0205">
      <w:fldChar w:fldCharType="separate"/>
    </w:r>
    <w:r w:rsidR="009805F8" w:rsidRPr="009805F8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5D7" w:rsidRDefault="00A315D7" w:rsidP="00C152DC">
      <w:pPr>
        <w:spacing w:after="0" w:line="240" w:lineRule="auto"/>
      </w:pPr>
      <w:r>
        <w:separator/>
      </w:r>
    </w:p>
  </w:footnote>
  <w:footnote w:type="continuationSeparator" w:id="0">
    <w:p w:rsidR="00A315D7" w:rsidRDefault="00A315D7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B4C63">
                <w:rPr>
                  <w:rFonts w:eastAsia="바탕" w:hint="eastAsia"/>
                  <w:b/>
                  <w:bCs/>
                  <w:caps/>
                  <w:sz w:val="24"/>
                  <w:szCs w:val="24"/>
                  <w:lang w:eastAsia="ko-KR"/>
                </w:rPr>
                <w:t>2D SSAC Shot!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10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70699D" w:rsidP="00021BBC">
              <w:pPr>
                <w:pStyle w:val="a8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5, 2015</w:t>
              </w:r>
            </w:p>
          </w:tc>
        </w:sdtContent>
      </w:sdt>
    </w:tr>
  </w:tbl>
  <w:p w:rsidR="00C152DC" w:rsidRDefault="00C152DC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10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70699D">
              <w:pPr>
                <w:pStyle w:val="a8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 xml:space="preserve">October </w:t>
              </w:r>
              <w:r>
                <w:rPr>
                  <w:rFonts w:eastAsia="맑은 고딕" w:hint="eastAsia"/>
                  <w:color w:val="FFFFFF" w:themeColor="background1"/>
                  <w:lang w:val="en-US" w:eastAsia="ko-KR"/>
                </w:rPr>
                <w:t>5</w:t>
              </w:r>
              <w:r w:rsidR="009E015F">
                <w:rPr>
                  <w:color w:val="FFFFFF" w:themeColor="background1"/>
                  <w:lang w:val="en-US"/>
                </w:rPr>
                <w:t>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B4C63">
                <w:rPr>
                  <w:rFonts w:eastAsia="바탕" w:hint="eastAsia"/>
                  <w:b/>
                  <w:bCs/>
                  <w:caps/>
                  <w:sz w:val="24"/>
                  <w:szCs w:val="24"/>
                  <w:lang w:eastAsia="ko-KR"/>
                </w:rPr>
                <w:t>2D SSAC Shot!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14EB4"/>
    <w:multiLevelType w:val="hybridMultilevel"/>
    <w:tmpl w:val="0D40C87A"/>
    <w:lvl w:ilvl="0" w:tplc="F2125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>
    <w:nsid w:val="72963F5E"/>
    <w:multiLevelType w:val="hybridMultilevel"/>
    <w:tmpl w:val="74B6FED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7410">
      <v:textbox inset="5.85pt,.7pt,5.85pt,.7pt"/>
      <o:colormenu v:ext="edit" fillcolor="none [1629]" stroke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1BBC"/>
    <w:rsid w:val="00023AF4"/>
    <w:rsid w:val="00027015"/>
    <w:rsid w:val="000409B7"/>
    <w:rsid w:val="00041C8A"/>
    <w:rsid w:val="00080D8D"/>
    <w:rsid w:val="000C40BA"/>
    <w:rsid w:val="000D02FB"/>
    <w:rsid w:val="001655BF"/>
    <w:rsid w:val="00194B1D"/>
    <w:rsid w:val="00194D78"/>
    <w:rsid w:val="001C6E11"/>
    <w:rsid w:val="001F0205"/>
    <w:rsid w:val="00255F61"/>
    <w:rsid w:val="002C1CB5"/>
    <w:rsid w:val="003024B2"/>
    <w:rsid w:val="00320DD1"/>
    <w:rsid w:val="003A2E2C"/>
    <w:rsid w:val="003C4FD8"/>
    <w:rsid w:val="003E1D34"/>
    <w:rsid w:val="003E1D56"/>
    <w:rsid w:val="00403FEF"/>
    <w:rsid w:val="00420F46"/>
    <w:rsid w:val="00463454"/>
    <w:rsid w:val="00466EDF"/>
    <w:rsid w:val="004A31BB"/>
    <w:rsid w:val="004D13F2"/>
    <w:rsid w:val="004D3C8F"/>
    <w:rsid w:val="0052734F"/>
    <w:rsid w:val="00552D52"/>
    <w:rsid w:val="005A08FA"/>
    <w:rsid w:val="005B4C63"/>
    <w:rsid w:val="005C2F0F"/>
    <w:rsid w:val="005F018B"/>
    <w:rsid w:val="00611E01"/>
    <w:rsid w:val="006227E3"/>
    <w:rsid w:val="006375E5"/>
    <w:rsid w:val="00643B6D"/>
    <w:rsid w:val="006520C1"/>
    <w:rsid w:val="00686D09"/>
    <w:rsid w:val="00691022"/>
    <w:rsid w:val="006B69A7"/>
    <w:rsid w:val="00704AA4"/>
    <w:rsid w:val="0070699D"/>
    <w:rsid w:val="00744BAC"/>
    <w:rsid w:val="00763201"/>
    <w:rsid w:val="007A18DC"/>
    <w:rsid w:val="007B5C28"/>
    <w:rsid w:val="007C2AC2"/>
    <w:rsid w:val="007D2A8E"/>
    <w:rsid w:val="00807985"/>
    <w:rsid w:val="008315B0"/>
    <w:rsid w:val="00893B6B"/>
    <w:rsid w:val="008C6B2D"/>
    <w:rsid w:val="008E3981"/>
    <w:rsid w:val="008E601F"/>
    <w:rsid w:val="008F3C94"/>
    <w:rsid w:val="0090127E"/>
    <w:rsid w:val="00945062"/>
    <w:rsid w:val="00953C99"/>
    <w:rsid w:val="009805F8"/>
    <w:rsid w:val="00996533"/>
    <w:rsid w:val="009A4D42"/>
    <w:rsid w:val="009E015F"/>
    <w:rsid w:val="009F5721"/>
    <w:rsid w:val="009F61F8"/>
    <w:rsid w:val="009F6693"/>
    <w:rsid w:val="00A07EF7"/>
    <w:rsid w:val="00A315D7"/>
    <w:rsid w:val="00A35EE1"/>
    <w:rsid w:val="00A72892"/>
    <w:rsid w:val="00A80E6C"/>
    <w:rsid w:val="00AA765B"/>
    <w:rsid w:val="00AD223E"/>
    <w:rsid w:val="00B27123"/>
    <w:rsid w:val="00BE7F06"/>
    <w:rsid w:val="00BF4089"/>
    <w:rsid w:val="00C07952"/>
    <w:rsid w:val="00C152DC"/>
    <w:rsid w:val="00C17351"/>
    <w:rsid w:val="00C477BC"/>
    <w:rsid w:val="00C53171"/>
    <w:rsid w:val="00CA262D"/>
    <w:rsid w:val="00D668E0"/>
    <w:rsid w:val="00D82416"/>
    <w:rsid w:val="00D85B31"/>
    <w:rsid w:val="00DA00FF"/>
    <w:rsid w:val="00E510C6"/>
    <w:rsid w:val="00E768C6"/>
    <w:rsid w:val="00EB6F93"/>
    <w:rsid w:val="00F249C9"/>
    <w:rsid w:val="00F26267"/>
    <w:rsid w:val="00F35C9E"/>
    <w:rsid w:val="00F362D0"/>
    <w:rsid w:val="00F55865"/>
    <w:rsid w:val="00FB62A2"/>
    <w:rsid w:val="00FC7AFB"/>
    <w:rsid w:val="00FD5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v:textbox inset="5.85pt,.7pt,5.85pt,.7pt"/>
      <o:colormenu v:ext="edit" fillcolor="none [1629]" strokecolor="none [3213]"/>
    </o:shapedefaults>
    <o:shapelayout v:ext="edit">
      <o:idmap v:ext="edit" data="1"/>
      <o:rules v:ext="edit">
        <o:r id="V:Rule1" type="callout" idref="#_x0000_s1034"/>
        <o:r id="V:Rule2" type="callout" idref="#_x0000_s1043"/>
        <o:r id="V:Rule3" type="callout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1D56"/>
    <w:pPr>
      <w:spacing w:after="0" w:line="240" w:lineRule="auto"/>
    </w:pPr>
  </w:style>
  <w:style w:type="character" w:customStyle="1" w:styleId="a4">
    <w:name w:val="行間詰め (文字)"/>
    <w:basedOn w:val="a0"/>
    <w:link w:val="a3"/>
    <w:uiPriority w:val="1"/>
    <w:rsid w:val="003E1D5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ヘッダー (文字)"/>
    <w:basedOn w:val="a0"/>
    <w:link w:val="a8"/>
    <w:uiPriority w:val="99"/>
    <w:rsid w:val="00C152DC"/>
  </w:style>
  <w:style w:type="paragraph" w:styleId="aa">
    <w:name w:val="footer"/>
    <w:basedOn w:val="a"/>
    <w:link w:val="ab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フッター (文字)"/>
    <w:basedOn w:val="a0"/>
    <w:link w:val="aa"/>
    <w:uiPriority w:val="99"/>
    <w:rsid w:val="00C152DC"/>
  </w:style>
  <w:style w:type="character" w:customStyle="1" w:styleId="shorttext">
    <w:name w:val="short_text"/>
    <w:basedOn w:val="a0"/>
    <w:rsid w:val="00027015"/>
  </w:style>
  <w:style w:type="character" w:customStyle="1" w:styleId="hps">
    <w:name w:val="hps"/>
    <w:basedOn w:val="a0"/>
    <w:rsid w:val="00027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2015-10-05T00:00:00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A882A040-ED8F-4218-8A7F-F2B869DE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106</TotalTime>
  <Pages>7</Pages>
  <Words>387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2D SSAC Shot!</vt:lpstr>
      <vt:lpstr/>
    </vt:vector>
  </TitlesOfParts>
  <Company>SYI Games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SSAC Shot!</dc:title>
  <dc:subject>2D Shooting Game Maniacs </dc:subject>
  <dc:creator>[Sangbeom Yi; 300857600]</dc:creator>
  <cp:lastModifiedBy>SB.Y</cp:lastModifiedBy>
  <cp:revision>66</cp:revision>
  <dcterms:created xsi:type="dcterms:W3CDTF">2011-07-15T01:03:00Z</dcterms:created>
  <dcterms:modified xsi:type="dcterms:W3CDTF">2015-10-05T13:53:00Z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